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930BB6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401F87">
                              <w:rPr>
                                <w:rFonts w:ascii="Arial" w:hAnsi="Arial" w:cs="Arial"/>
                                <w:sz w:val="56"/>
                              </w:rPr>
                              <w:t>Parking Management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4930BB6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401F87">
                        <w:rPr>
                          <w:rFonts w:ascii="Arial" w:hAnsi="Arial" w:cs="Arial"/>
                          <w:sz w:val="56"/>
                        </w:rPr>
                        <w:t>Parking Management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E2658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1BBAD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92448B" w:rsidR="002979C3" w:rsidRPr="00404B4F" w:rsidRDefault="00401F87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7BD1D482" w:rsidR="002979C3" w:rsidRPr="00B96BE2" w:rsidRDefault="00401F87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08/09/2021</w:t>
            </w:r>
          </w:p>
        </w:tc>
        <w:tc>
          <w:tcPr>
            <w:tcW w:w="863" w:type="pct"/>
            <w:vAlign w:val="center"/>
          </w:tcPr>
          <w:p w14:paraId="48DC9A5B" w14:textId="46865C03" w:rsidR="001B4CE7" w:rsidRPr="007B3ACD" w:rsidRDefault="00401F8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T.U Monica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F469E6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79B8" w14:textId="77777777" w:rsidR="00F469E6" w:rsidRDefault="00F469E6" w:rsidP="006A582B">
      <w:r>
        <w:separator/>
      </w:r>
    </w:p>
  </w:endnote>
  <w:endnote w:type="continuationSeparator" w:id="0">
    <w:p w14:paraId="13FCA7A9" w14:textId="77777777" w:rsidR="00F469E6" w:rsidRDefault="00F469E6" w:rsidP="006A582B">
      <w:r>
        <w:continuationSeparator/>
      </w:r>
    </w:p>
  </w:endnote>
  <w:endnote w:type="continuationNotice" w:id="1">
    <w:p w14:paraId="6E13CF1D" w14:textId="77777777" w:rsidR="00F469E6" w:rsidRDefault="00F46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9486" w14:textId="77777777" w:rsidR="00F469E6" w:rsidRDefault="00F469E6" w:rsidP="006A582B">
      <w:r>
        <w:separator/>
      </w:r>
    </w:p>
  </w:footnote>
  <w:footnote w:type="continuationSeparator" w:id="0">
    <w:p w14:paraId="4982A418" w14:textId="77777777" w:rsidR="00F469E6" w:rsidRDefault="00F469E6" w:rsidP="006A582B">
      <w:r>
        <w:continuationSeparator/>
      </w:r>
    </w:p>
  </w:footnote>
  <w:footnote w:type="continuationNotice" w:id="1">
    <w:p w14:paraId="6AA26B9B" w14:textId="77777777" w:rsidR="00F469E6" w:rsidRDefault="00F469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1F87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9E6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Monica Tupaakula</cp:lastModifiedBy>
  <cp:revision>22</cp:revision>
  <cp:lastPrinted>2014-03-29T07:34:00Z</cp:lastPrinted>
  <dcterms:created xsi:type="dcterms:W3CDTF">2020-05-13T03:02:00Z</dcterms:created>
  <dcterms:modified xsi:type="dcterms:W3CDTF">2021-09-08T10:55:00Z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